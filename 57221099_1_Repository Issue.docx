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97" w:rsidRDefault="00F01F1E">
      <w:bookmarkStart w:id="0" w:name="_GoBack"/>
      <w:bookmarkEnd w:id="0"/>
    </w:p>
    <w:sectPr w:rsidR="007F1B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1C" w:rsidRDefault="00546C1C" w:rsidP="009E3BAC">
      <w:pPr>
        <w:spacing w:after="0" w:line="240" w:lineRule="auto"/>
      </w:pPr>
      <w:r>
        <w:separator/>
      </w:r>
    </w:p>
  </w:endnote>
  <w:endnote w:type="continuationSeparator" w:id="0">
    <w:p w:rsidR="00546C1C" w:rsidRDefault="00546C1C" w:rsidP="009E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10102FF" w:usb1="38CF7CFA" w:usb2="0001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AC" w:rsidRDefault="009E3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AC" w:rsidRDefault="009E3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AC" w:rsidRDefault="009E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1C" w:rsidRDefault="00546C1C" w:rsidP="009E3BAC">
      <w:pPr>
        <w:spacing w:after="0" w:line="240" w:lineRule="auto"/>
      </w:pPr>
      <w:r>
        <w:separator/>
      </w:r>
    </w:p>
  </w:footnote>
  <w:footnote w:type="continuationSeparator" w:id="0">
    <w:p w:rsidR="00546C1C" w:rsidRDefault="00546C1C" w:rsidP="009E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AC" w:rsidRDefault="009E3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AC" w:rsidRDefault="009E3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AC" w:rsidRDefault="009E3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A5"/>
    <w:rsid w:val="00546C1C"/>
    <w:rsid w:val="00625FEC"/>
    <w:rsid w:val="0098236B"/>
    <w:rsid w:val="009E3BAC"/>
    <w:rsid w:val="00A568A5"/>
    <w:rsid w:val="00BC7A32"/>
    <w:rsid w:val="00F01F1E"/>
    <w:rsid w:val="00F6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BAC"/>
  </w:style>
  <w:style w:type="paragraph" w:styleId="Footer">
    <w:name w:val="footer"/>
    <w:basedOn w:val="Normal"/>
    <w:link w:val="FooterChar"/>
    <w:uiPriority w:val="99"/>
    <w:unhideWhenUsed/>
    <w:rsid w:val="009E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9FC1D8FD.dotm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2015-05-07T19:18:00Z</dcterms:created>
  <dcterms:modified xsi:type="dcterms:W3CDTF">2017-08-30T20:48:00Z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_DOCUMENT_OPEN_CUSTOMIZATION_USING_NRL">
    <vt:lpwstr>WORKSITE
!nrtdms:0:!session:WORKSITE:!database:LIVE:!document:57221099,1:</vt:lpwstr>
  </property>
</Properties>
</file>